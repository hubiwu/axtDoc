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cs="Times New Roman"/>
          <w:b/>
          <w:bCs/>
          <w:sz w:val="32"/>
          <w:szCs w:val="32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 xml:space="preserve">                    </w:t>
      </w:r>
      <w:r>
        <w:rPr>
          <w:rFonts w:hint="eastAsia" w:cs="宋体"/>
          <w:b/>
          <w:bCs/>
          <w:sz w:val="32"/>
          <w:szCs w:val="32"/>
        </w:rPr>
        <w:t>友盟数据优化</w:t>
      </w:r>
    </w:p>
    <w:p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hint="eastAsia" w:cs="宋体"/>
          <w:b/>
          <w:bCs/>
          <w:sz w:val="32"/>
          <w:szCs w:val="32"/>
        </w:rPr>
        <w:t>业务上线申请表</w:t>
      </w:r>
    </w:p>
    <w:p>
      <w:pPr>
        <w:rPr>
          <w:rFonts w:cs="Times New Roman"/>
        </w:rPr>
      </w:pPr>
    </w:p>
    <w:tbl>
      <w:tblPr>
        <w:tblStyle w:val="7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410"/>
        <w:gridCol w:w="160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业务经理：</w:t>
            </w:r>
          </w:p>
        </w:tc>
        <w:tc>
          <w:tcPr>
            <w:tcW w:w="2410" w:type="dxa"/>
          </w:tcPr>
          <w:p>
            <w:pPr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陈辉</w:t>
            </w:r>
          </w:p>
        </w:tc>
        <w:tc>
          <w:tcPr>
            <w:tcW w:w="160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申请日期：</w:t>
            </w:r>
          </w:p>
        </w:tc>
        <w:tc>
          <w:tcPr>
            <w:tcW w:w="2131" w:type="dxa"/>
          </w:tcPr>
          <w:p>
            <w:pPr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2016.06.07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应用名称：</w:t>
            </w:r>
          </w:p>
        </w:tc>
        <w:tc>
          <w:tcPr>
            <w:tcW w:w="6146" w:type="dxa"/>
            <w:gridSpan w:val="3"/>
          </w:tcPr>
          <w:p>
            <w:pPr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安心投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每日新增：</w:t>
            </w:r>
          </w:p>
        </w:tc>
        <w:tc>
          <w:tcPr>
            <w:tcW w:w="6146" w:type="dxa"/>
            <w:gridSpan w:val="3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留存率：</w:t>
            </w:r>
          </w:p>
        </w:tc>
        <w:tc>
          <w:tcPr>
            <w:tcW w:w="6146" w:type="dxa"/>
            <w:gridSpan w:val="3"/>
          </w:tcPr>
          <w:p>
            <w:pPr>
              <w:rPr>
                <w:i/>
                <w:iCs/>
                <w:color w:val="808080"/>
              </w:rPr>
            </w:pPr>
            <w:r>
              <w:rPr>
                <w:rFonts w:hint="eastAsia" w:cs="宋体"/>
                <w:i/>
                <w:iCs/>
                <w:color w:val="808080"/>
              </w:rPr>
              <w:t>次留：</w:t>
            </w:r>
            <w:r>
              <w:rPr>
                <w:i/>
                <w:iCs/>
                <w:color w:val="808080"/>
              </w:rPr>
              <w:t xml:space="preserve">       </w:t>
            </w:r>
            <w:r>
              <w:rPr>
                <w:rFonts w:hint="eastAsia" w:cs="宋体"/>
                <w:i/>
                <w:iCs/>
                <w:color w:val="808080"/>
              </w:rPr>
              <w:t>周留：</w:t>
            </w:r>
            <w:r>
              <w:rPr>
                <w:i/>
                <w:iCs/>
                <w:color w:val="808080"/>
              </w:rPr>
              <w:t xml:space="preserve">       </w:t>
            </w:r>
            <w:r>
              <w:rPr>
                <w:rFonts w:hint="eastAsia" w:cs="宋体"/>
                <w:i/>
                <w:iCs/>
                <w:color w:val="808080"/>
              </w:rPr>
              <w:t>月留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 w:cs="宋体"/>
                <w:i/>
                <w:iCs/>
                <w:color w:val="808080"/>
              </w:rPr>
              <w:t>：</w:t>
            </w:r>
          </w:p>
          <w:p>
            <w:pPr>
              <w:rPr>
                <w:i/>
                <w:iCs/>
                <w:color w:val="808080"/>
              </w:rPr>
            </w:pPr>
            <w:r>
              <w:rPr>
                <w:rFonts w:hint="eastAsia" w:cs="宋体"/>
                <w:i/>
                <w:iCs/>
                <w:color w:val="808080"/>
              </w:rPr>
              <w:t>二月留存：</w:t>
            </w:r>
            <w:r>
              <w:rPr>
                <w:rFonts w:hint="eastAsia" w:cs="宋体"/>
                <w:i/>
                <w:iCs/>
                <w:color w:val="808080"/>
                <w:lang w:val="en-US" w:eastAsia="zh-CN"/>
              </w:rPr>
              <w:t xml:space="preserve"> 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 w:cs="宋体"/>
                <w:i/>
                <w:iCs/>
                <w:color w:val="808080"/>
              </w:rPr>
              <w:t>三月留存：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en-US" w:eastAsia="zh-CN"/>
              </w:rPr>
              <w:t xml:space="preserve">   </w:t>
            </w:r>
            <w:r>
              <w:rPr>
                <w:rFonts w:hint="eastAsia" w:cs="宋体"/>
                <w:i/>
                <w:iCs/>
                <w:color w:val="808080"/>
              </w:rPr>
              <w:t>四月留存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用户总量：</w:t>
            </w:r>
          </w:p>
        </w:tc>
        <w:tc>
          <w:tcPr>
            <w:tcW w:w="6146" w:type="dxa"/>
            <w:gridSpan w:val="3"/>
          </w:tcPr>
          <w:p>
            <w:pPr>
              <w:rPr>
                <w:rFonts w:cs="Times New Roman"/>
                <w:i/>
                <w:iCs/>
                <w:color w:val="808080"/>
              </w:rPr>
            </w:pPr>
            <w:r>
              <w:rPr>
                <w:rFonts w:hint="eastAsia" w:cs="宋体"/>
                <w:i/>
                <w:iCs/>
                <w:color w:val="80808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周期：</w:t>
            </w:r>
          </w:p>
        </w:tc>
        <w:tc>
          <w:tcPr>
            <w:tcW w:w="6146" w:type="dxa"/>
            <w:gridSpan w:val="3"/>
          </w:tcPr>
          <w:p>
            <w:pPr>
              <w:rPr>
                <w:rFonts w:cs="Times New Roman"/>
                <w:i/>
                <w:iCs/>
                <w:color w:val="808080"/>
              </w:rPr>
            </w:pPr>
            <w:r>
              <w:rPr>
                <w:rFonts w:hint="eastAsia" w:cs="宋体"/>
                <w:i/>
                <w:iCs/>
                <w:color w:val="808080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单次使用时长：</w:t>
            </w:r>
          </w:p>
        </w:tc>
        <w:tc>
          <w:tcPr>
            <w:tcW w:w="6146" w:type="dxa"/>
            <w:gridSpan w:val="3"/>
          </w:tcPr>
          <w:p>
            <w:pPr>
              <w:rPr>
                <w:rFonts w:cs="Times New Roman"/>
                <w:i/>
                <w:iCs/>
                <w:color w:val="808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t>Appkey</w:t>
            </w:r>
            <w:r>
              <w:rPr>
                <w:rFonts w:hint="eastAsia" w:cs="宋体"/>
              </w:rPr>
              <w:t>：</w:t>
            </w:r>
          </w:p>
        </w:tc>
        <w:tc>
          <w:tcPr>
            <w:tcW w:w="6146" w:type="dxa"/>
            <w:gridSpan w:val="3"/>
          </w:tcPr>
          <w:p>
            <w:pPr>
              <w:rPr>
                <w:rFonts w:cs="Times New Roman"/>
                <w:i/>
                <w:iCs/>
                <w:color w:val="808080"/>
              </w:rPr>
            </w:pPr>
            <w:r>
              <w:rPr>
                <w:rFonts w:hint="eastAsia" w:cs="宋体"/>
                <w:i/>
                <w:iCs/>
                <w:color w:val="808080"/>
              </w:rPr>
              <w:t>安卓：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56cd52a1e0f55aa789000426</w:t>
            </w:r>
          </w:p>
          <w:p>
            <w:pPr>
              <w:rPr>
                <w:rFonts w:cs="Times New Roman"/>
                <w:i/>
                <w:iCs/>
                <w:color w:val="808080"/>
              </w:rPr>
            </w:pPr>
            <w:r>
              <w:rPr>
                <w:i/>
                <w:iCs/>
                <w:color w:val="808080"/>
              </w:rPr>
              <w:t>iOS</w:t>
            </w:r>
            <w:r>
              <w:rPr>
                <w:rFonts w:hint="eastAsia" w:cs="宋体"/>
                <w:i/>
                <w:iCs/>
                <w:color w:val="808080"/>
              </w:rPr>
              <w:t>：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56cd530b67e58e28620031d6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版本号：</w:t>
            </w:r>
          </w:p>
        </w:tc>
        <w:tc>
          <w:tcPr>
            <w:tcW w:w="6146" w:type="dxa"/>
            <w:gridSpan w:val="3"/>
          </w:tcPr>
          <w:p>
            <w:pPr>
              <w:rPr>
                <w:rFonts w:cs="Times New Roman"/>
                <w:i/>
                <w:iCs/>
                <w:color w:val="808080"/>
              </w:rPr>
            </w:pPr>
            <w:r>
              <w:rPr>
                <w:rFonts w:hint="eastAsia" w:cs="宋体"/>
                <w:i/>
                <w:iCs/>
                <w:color w:val="808080"/>
              </w:rPr>
              <w:t>安卓：</w:t>
            </w:r>
            <w:r>
              <w:rPr>
                <w:rFonts w:hint="eastAsia" w:cs="宋体"/>
                <w:i/>
                <w:iCs/>
                <w:color w:val="808080"/>
                <w:lang w:val="en-US" w:eastAsia="zh-CN"/>
              </w:rPr>
              <w:t>1.0</w:t>
            </w:r>
          </w:p>
          <w:p>
            <w:pPr>
              <w:rPr>
                <w:rFonts w:cs="Times New Roman"/>
                <w:i/>
                <w:iCs/>
                <w:color w:val="808080"/>
              </w:rPr>
            </w:pPr>
            <w:r>
              <w:rPr>
                <w:i/>
                <w:iCs/>
                <w:color w:val="808080"/>
              </w:rPr>
              <w:t>iOS</w:t>
            </w:r>
            <w:r>
              <w:rPr>
                <w:rFonts w:hint="eastAsia" w:cs="宋体"/>
                <w:i/>
                <w:iCs/>
                <w:color w:val="808080"/>
              </w:rPr>
              <w:t>：</w:t>
            </w:r>
            <w:r>
              <w:rPr>
                <w:i/>
                <w:iCs/>
                <w:color w:val="808080"/>
              </w:rPr>
              <w:t xml:space="preserve">  </w:t>
            </w:r>
            <w:r>
              <w:rPr>
                <w:rFonts w:hint="eastAsia"/>
                <w:i/>
                <w:iCs/>
                <w:color w:val="80808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客户渠道</w:t>
            </w:r>
            <w:r>
              <w:t>ID</w:t>
            </w:r>
            <w:r>
              <w:rPr>
                <w:rFonts w:hint="eastAsia" w:cs="宋体"/>
              </w:rPr>
              <w:t>：</w:t>
            </w:r>
          </w:p>
        </w:tc>
        <w:tc>
          <w:tcPr>
            <w:tcW w:w="6146" w:type="dxa"/>
            <w:gridSpan w:val="3"/>
          </w:tcPr>
          <w:p>
            <w:pPr>
              <w:rPr>
                <w:i/>
                <w:iCs/>
                <w:color w:val="808080"/>
              </w:rPr>
            </w:pPr>
            <w:r>
              <w:rPr>
                <w:i/>
                <w:iCs/>
                <w:color w:val="808080"/>
              </w:rPr>
              <w:t>Android</w:t>
            </w:r>
            <w:r>
              <w:rPr>
                <w:rFonts w:hint="eastAsia" w:cs="宋体"/>
                <w:i/>
                <w:iCs/>
                <w:color w:val="808080"/>
              </w:rPr>
              <w:t>：</w:t>
            </w:r>
            <w:bookmarkStart w:id="0" w:name="_GoBack"/>
            <w:bookmarkEnd w:id="0"/>
          </w:p>
          <w:p>
            <w:pPr>
              <w:rPr>
                <w:i/>
                <w:iCs/>
                <w:color w:val="808080"/>
              </w:rPr>
            </w:pPr>
            <w:r>
              <w:rPr>
                <w:i/>
                <w:iCs/>
                <w:color w:val="808080"/>
              </w:rPr>
              <w:t>Ios: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hint="eastAsia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Appstore链接：</w:t>
            </w:r>
          </w:p>
        </w:tc>
        <w:tc>
          <w:tcPr>
            <w:tcW w:w="6146" w:type="dxa"/>
            <w:gridSpan w:val="3"/>
          </w:tcPr>
          <w:p>
            <w:pPr>
              <w:rPr>
                <w:i/>
                <w:iCs/>
                <w:color w:val="808080"/>
              </w:rPr>
            </w:pPr>
            <w:r>
              <w:rPr>
                <w:rFonts w:hint="eastAsia"/>
                <w:i/>
                <w:iCs/>
                <w:color w:val="808080"/>
              </w:rPr>
              <w:t>https://itunes.apple.com/cn/app/xin-tou-bei-da-tuan-dui-chuang/id1111434469?l=en&amp;mt=8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1"/>
                <w:lang w:val="en-US" w:eastAsia="zh-CN" w:bidi="ar-SA"/>
              </w:rPr>
              <w:t>安卓的渠道包：</w:t>
            </w:r>
          </w:p>
        </w:tc>
        <w:tc>
          <w:tcPr>
            <w:tcW w:w="6146" w:type="dxa"/>
            <w:gridSpan w:val="3"/>
          </w:tcPr>
          <w:p>
            <w:pPr>
              <w:rPr>
                <w:rFonts w:hint="eastAsia" w:eastAsia="宋体"/>
                <w:i/>
                <w:iCs/>
                <w:color w:val="808080"/>
                <w:lang w:val="en-US" w:eastAsia="zh-CN"/>
              </w:rPr>
            </w:pPr>
            <w:r>
              <w:rPr>
                <w:rFonts w:hint="eastAsia"/>
                <w:i/>
                <w:iCs/>
                <w:color w:val="808080"/>
                <w:lang w:val="en-US" w:eastAsia="zh-CN"/>
              </w:rPr>
              <w:t>360应用市场：http://zhushou.360.cn/detail/index/soft_id/3291608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376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客户子账号：</w:t>
            </w:r>
          </w:p>
        </w:tc>
        <w:tc>
          <w:tcPr>
            <w:tcW w:w="6146" w:type="dxa"/>
            <w:gridSpan w:val="3"/>
          </w:tcPr>
          <w:p>
            <w:pPr>
              <w:rPr>
                <w:i/>
                <w:iCs/>
                <w:color w:val="808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2376" w:type="dxa"/>
          </w:tcPr>
          <w:p>
            <w:r>
              <w:rPr>
                <w:rFonts w:hint="eastAsia" w:cs="宋体"/>
              </w:rPr>
              <w:t>其他说明：</w:t>
            </w:r>
            <w:r>
              <w:t>(</w:t>
            </w:r>
            <w:r>
              <w:rPr>
                <w:rFonts w:hint="eastAsia" w:cs="宋体"/>
              </w:rPr>
              <w:t>重点要求</w:t>
            </w:r>
            <w:r>
              <w:t>)</w:t>
            </w:r>
          </w:p>
        </w:tc>
        <w:tc>
          <w:tcPr>
            <w:tcW w:w="6146" w:type="dxa"/>
            <w:gridSpan w:val="3"/>
          </w:tcPr>
          <w:p/>
        </w:tc>
      </w:tr>
    </w:tbl>
    <w:p>
      <w:pPr>
        <w:pStyle w:val="11"/>
        <w:ind w:firstLine="0" w:firstLineChars="0"/>
        <w:rPr>
          <w:rFonts w:hint="eastAsia" w:eastAsia="宋体" w:cs="Times New Roman"/>
          <w:sz w:val="28"/>
          <w:szCs w:val="28"/>
          <w:lang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yriad Set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B9"/>
    <w:rsid w:val="00052E16"/>
    <w:rsid w:val="0007089C"/>
    <w:rsid w:val="000E3216"/>
    <w:rsid w:val="000F6BDA"/>
    <w:rsid w:val="00197FA2"/>
    <w:rsid w:val="002243A7"/>
    <w:rsid w:val="002320CA"/>
    <w:rsid w:val="00265FB9"/>
    <w:rsid w:val="00286727"/>
    <w:rsid w:val="002D4C3A"/>
    <w:rsid w:val="002D6DB0"/>
    <w:rsid w:val="002F3215"/>
    <w:rsid w:val="0030082D"/>
    <w:rsid w:val="00382D8C"/>
    <w:rsid w:val="003B3DA2"/>
    <w:rsid w:val="003F75A1"/>
    <w:rsid w:val="00544745"/>
    <w:rsid w:val="00544D78"/>
    <w:rsid w:val="0054612B"/>
    <w:rsid w:val="00561C5A"/>
    <w:rsid w:val="00570110"/>
    <w:rsid w:val="005911E9"/>
    <w:rsid w:val="006051FB"/>
    <w:rsid w:val="00653801"/>
    <w:rsid w:val="006C2047"/>
    <w:rsid w:val="006D7C0F"/>
    <w:rsid w:val="006F1729"/>
    <w:rsid w:val="006F240C"/>
    <w:rsid w:val="00796EC3"/>
    <w:rsid w:val="007C010F"/>
    <w:rsid w:val="007C070D"/>
    <w:rsid w:val="007E0452"/>
    <w:rsid w:val="0084326C"/>
    <w:rsid w:val="00886274"/>
    <w:rsid w:val="008A32B5"/>
    <w:rsid w:val="009214B7"/>
    <w:rsid w:val="0096739E"/>
    <w:rsid w:val="00A70A86"/>
    <w:rsid w:val="00A84922"/>
    <w:rsid w:val="00A91F93"/>
    <w:rsid w:val="00B070B7"/>
    <w:rsid w:val="00B36480"/>
    <w:rsid w:val="00B42BFD"/>
    <w:rsid w:val="00B535B0"/>
    <w:rsid w:val="00B67AEE"/>
    <w:rsid w:val="00B71AE6"/>
    <w:rsid w:val="00B94859"/>
    <w:rsid w:val="00BD5F1B"/>
    <w:rsid w:val="00BF1F13"/>
    <w:rsid w:val="00C06185"/>
    <w:rsid w:val="00C5081A"/>
    <w:rsid w:val="00C51573"/>
    <w:rsid w:val="00C6194E"/>
    <w:rsid w:val="00CC0564"/>
    <w:rsid w:val="00CC3F43"/>
    <w:rsid w:val="00D00A21"/>
    <w:rsid w:val="00D10CF1"/>
    <w:rsid w:val="00D21594"/>
    <w:rsid w:val="00DA6FB7"/>
    <w:rsid w:val="00DB74DE"/>
    <w:rsid w:val="00E06022"/>
    <w:rsid w:val="00E65F4C"/>
    <w:rsid w:val="00E81413"/>
    <w:rsid w:val="00E861C8"/>
    <w:rsid w:val="00F23973"/>
    <w:rsid w:val="00F351E4"/>
    <w:rsid w:val="00F67D74"/>
    <w:rsid w:val="00FA4C7A"/>
    <w:rsid w:val="011106C5"/>
    <w:rsid w:val="01D97031"/>
    <w:rsid w:val="01F26322"/>
    <w:rsid w:val="01FC626C"/>
    <w:rsid w:val="023603C3"/>
    <w:rsid w:val="026F483D"/>
    <w:rsid w:val="02B767B0"/>
    <w:rsid w:val="046B0150"/>
    <w:rsid w:val="04E90D07"/>
    <w:rsid w:val="04EF6352"/>
    <w:rsid w:val="04F2372E"/>
    <w:rsid w:val="059938FA"/>
    <w:rsid w:val="05E07A70"/>
    <w:rsid w:val="06CB5647"/>
    <w:rsid w:val="06D80937"/>
    <w:rsid w:val="07324429"/>
    <w:rsid w:val="07A32607"/>
    <w:rsid w:val="086C3388"/>
    <w:rsid w:val="08F6046A"/>
    <w:rsid w:val="09301993"/>
    <w:rsid w:val="09BD6B8A"/>
    <w:rsid w:val="09CB5ABC"/>
    <w:rsid w:val="0A1E004F"/>
    <w:rsid w:val="0A6614FE"/>
    <w:rsid w:val="0AF66C68"/>
    <w:rsid w:val="0B8122E7"/>
    <w:rsid w:val="0BB2241C"/>
    <w:rsid w:val="0BED2619"/>
    <w:rsid w:val="0C337593"/>
    <w:rsid w:val="0CF358A3"/>
    <w:rsid w:val="0D1260F9"/>
    <w:rsid w:val="0D4821EB"/>
    <w:rsid w:val="0DC2171F"/>
    <w:rsid w:val="0DEC4306"/>
    <w:rsid w:val="0EFD5CC1"/>
    <w:rsid w:val="0F374A38"/>
    <w:rsid w:val="0FF01C68"/>
    <w:rsid w:val="11101109"/>
    <w:rsid w:val="12D649E2"/>
    <w:rsid w:val="1362712C"/>
    <w:rsid w:val="159D15C3"/>
    <w:rsid w:val="15D533FE"/>
    <w:rsid w:val="15DC036F"/>
    <w:rsid w:val="16A135AF"/>
    <w:rsid w:val="16F92EC6"/>
    <w:rsid w:val="17103DA3"/>
    <w:rsid w:val="174D7209"/>
    <w:rsid w:val="175602AA"/>
    <w:rsid w:val="181C1C6A"/>
    <w:rsid w:val="186D51F3"/>
    <w:rsid w:val="188C062C"/>
    <w:rsid w:val="18BF70C2"/>
    <w:rsid w:val="19437C18"/>
    <w:rsid w:val="1B5C3CD4"/>
    <w:rsid w:val="1B9C001E"/>
    <w:rsid w:val="1C4F6C7E"/>
    <w:rsid w:val="1DAE0C70"/>
    <w:rsid w:val="1EF77BCB"/>
    <w:rsid w:val="1F385C5A"/>
    <w:rsid w:val="1F996E55"/>
    <w:rsid w:val="1FA65D9E"/>
    <w:rsid w:val="207C6139"/>
    <w:rsid w:val="20923694"/>
    <w:rsid w:val="209747C6"/>
    <w:rsid w:val="22AC2870"/>
    <w:rsid w:val="231C3C4E"/>
    <w:rsid w:val="2391643B"/>
    <w:rsid w:val="23C176A5"/>
    <w:rsid w:val="248F13DD"/>
    <w:rsid w:val="24D6155C"/>
    <w:rsid w:val="250F7556"/>
    <w:rsid w:val="25782440"/>
    <w:rsid w:val="26583B15"/>
    <w:rsid w:val="275F434D"/>
    <w:rsid w:val="276C3684"/>
    <w:rsid w:val="27AF4D0F"/>
    <w:rsid w:val="27E00F3E"/>
    <w:rsid w:val="27FA1FB6"/>
    <w:rsid w:val="28A96655"/>
    <w:rsid w:val="28EB2C0B"/>
    <w:rsid w:val="299833EC"/>
    <w:rsid w:val="29E365D2"/>
    <w:rsid w:val="2B2B2CE3"/>
    <w:rsid w:val="2B902CA3"/>
    <w:rsid w:val="2BA71159"/>
    <w:rsid w:val="2BCD7997"/>
    <w:rsid w:val="2CF97DC1"/>
    <w:rsid w:val="2E00003F"/>
    <w:rsid w:val="2E465D16"/>
    <w:rsid w:val="2E8E2B90"/>
    <w:rsid w:val="2F2C0228"/>
    <w:rsid w:val="2F9A04ED"/>
    <w:rsid w:val="30684D7B"/>
    <w:rsid w:val="31020E5F"/>
    <w:rsid w:val="34022063"/>
    <w:rsid w:val="34B22B9B"/>
    <w:rsid w:val="350603F6"/>
    <w:rsid w:val="35AE79A3"/>
    <w:rsid w:val="3603083E"/>
    <w:rsid w:val="371A7592"/>
    <w:rsid w:val="378D62D0"/>
    <w:rsid w:val="37D177D4"/>
    <w:rsid w:val="3844763B"/>
    <w:rsid w:val="38EE0C0E"/>
    <w:rsid w:val="398B7117"/>
    <w:rsid w:val="3A3F215E"/>
    <w:rsid w:val="3A7A1201"/>
    <w:rsid w:val="3B300918"/>
    <w:rsid w:val="3BA6436E"/>
    <w:rsid w:val="3BBC19D7"/>
    <w:rsid w:val="3BFA5677"/>
    <w:rsid w:val="3C5025AA"/>
    <w:rsid w:val="3D2C2A22"/>
    <w:rsid w:val="3D3E5FCF"/>
    <w:rsid w:val="3D5E2E86"/>
    <w:rsid w:val="3D6B1B20"/>
    <w:rsid w:val="3E0323D0"/>
    <w:rsid w:val="3E081FAD"/>
    <w:rsid w:val="3E667CEF"/>
    <w:rsid w:val="3E7E0661"/>
    <w:rsid w:val="3EC76A8F"/>
    <w:rsid w:val="3EF32DD6"/>
    <w:rsid w:val="3F454BF5"/>
    <w:rsid w:val="3F5C4EC3"/>
    <w:rsid w:val="40A660FB"/>
    <w:rsid w:val="43D40828"/>
    <w:rsid w:val="43D63766"/>
    <w:rsid w:val="44231E03"/>
    <w:rsid w:val="44576DC3"/>
    <w:rsid w:val="44AD50D5"/>
    <w:rsid w:val="45736603"/>
    <w:rsid w:val="46033A62"/>
    <w:rsid w:val="46312425"/>
    <w:rsid w:val="46A406B2"/>
    <w:rsid w:val="47330AC7"/>
    <w:rsid w:val="475204CD"/>
    <w:rsid w:val="476D6275"/>
    <w:rsid w:val="48C83665"/>
    <w:rsid w:val="497C6A0F"/>
    <w:rsid w:val="4A660C1F"/>
    <w:rsid w:val="4AD30134"/>
    <w:rsid w:val="4B0F41C8"/>
    <w:rsid w:val="4B657BB1"/>
    <w:rsid w:val="4BC07BD6"/>
    <w:rsid w:val="4C7B02FC"/>
    <w:rsid w:val="4C8A2E7D"/>
    <w:rsid w:val="4D441652"/>
    <w:rsid w:val="4D493EA9"/>
    <w:rsid w:val="50D271C9"/>
    <w:rsid w:val="510811F8"/>
    <w:rsid w:val="51A25395"/>
    <w:rsid w:val="529A2F89"/>
    <w:rsid w:val="532E566B"/>
    <w:rsid w:val="536411FF"/>
    <w:rsid w:val="538023EE"/>
    <w:rsid w:val="53AB630E"/>
    <w:rsid w:val="54211268"/>
    <w:rsid w:val="54785D27"/>
    <w:rsid w:val="569E0380"/>
    <w:rsid w:val="56AC1E11"/>
    <w:rsid w:val="571E12FD"/>
    <w:rsid w:val="57461930"/>
    <w:rsid w:val="57C8757E"/>
    <w:rsid w:val="58EC4CF7"/>
    <w:rsid w:val="59A044B9"/>
    <w:rsid w:val="59B447B9"/>
    <w:rsid w:val="59BC609D"/>
    <w:rsid w:val="5A5C0C84"/>
    <w:rsid w:val="5A841ACF"/>
    <w:rsid w:val="5B6358DF"/>
    <w:rsid w:val="5B66314B"/>
    <w:rsid w:val="5B740C2F"/>
    <w:rsid w:val="5B933718"/>
    <w:rsid w:val="5BC97214"/>
    <w:rsid w:val="5BD448C9"/>
    <w:rsid w:val="5C761BFE"/>
    <w:rsid w:val="5DCE148A"/>
    <w:rsid w:val="5E3D1999"/>
    <w:rsid w:val="5E6358B8"/>
    <w:rsid w:val="5E7332E0"/>
    <w:rsid w:val="5ECA2293"/>
    <w:rsid w:val="5EFF3107"/>
    <w:rsid w:val="5F1F2486"/>
    <w:rsid w:val="5F4D3766"/>
    <w:rsid w:val="60281291"/>
    <w:rsid w:val="60ED4942"/>
    <w:rsid w:val="61060931"/>
    <w:rsid w:val="615F6BD6"/>
    <w:rsid w:val="61F950A7"/>
    <w:rsid w:val="62A63868"/>
    <w:rsid w:val="6362708F"/>
    <w:rsid w:val="63E5679B"/>
    <w:rsid w:val="65C708ED"/>
    <w:rsid w:val="66702B5C"/>
    <w:rsid w:val="67706CC4"/>
    <w:rsid w:val="67F33A1A"/>
    <w:rsid w:val="68867B69"/>
    <w:rsid w:val="690C1F68"/>
    <w:rsid w:val="693D0C45"/>
    <w:rsid w:val="6A1F5373"/>
    <w:rsid w:val="6A4B1C4E"/>
    <w:rsid w:val="6AD77D40"/>
    <w:rsid w:val="6AF06C18"/>
    <w:rsid w:val="6B3B6663"/>
    <w:rsid w:val="6B557AAE"/>
    <w:rsid w:val="6BA118D2"/>
    <w:rsid w:val="6BB33523"/>
    <w:rsid w:val="6C38269D"/>
    <w:rsid w:val="6CBA5C68"/>
    <w:rsid w:val="6D76579C"/>
    <w:rsid w:val="6D90132C"/>
    <w:rsid w:val="70055DBE"/>
    <w:rsid w:val="707C5FB2"/>
    <w:rsid w:val="711A655A"/>
    <w:rsid w:val="716D49F0"/>
    <w:rsid w:val="72B0693C"/>
    <w:rsid w:val="731977C0"/>
    <w:rsid w:val="73F93E75"/>
    <w:rsid w:val="752175BA"/>
    <w:rsid w:val="754F0B65"/>
    <w:rsid w:val="756D3B4A"/>
    <w:rsid w:val="75FB4D1F"/>
    <w:rsid w:val="76B344CD"/>
    <w:rsid w:val="76E7040B"/>
    <w:rsid w:val="771A180F"/>
    <w:rsid w:val="779605F4"/>
    <w:rsid w:val="7A953DD8"/>
    <w:rsid w:val="7AD2618C"/>
    <w:rsid w:val="7AE3627A"/>
    <w:rsid w:val="7C6F1615"/>
    <w:rsid w:val="7DAA61D4"/>
    <w:rsid w:val="7DB022FE"/>
    <w:rsid w:val="7EC3436C"/>
    <w:rsid w:val="7FA751BE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locked/>
    <w:uiPriority w:val="0"/>
    <w:rPr>
      <w:b/>
    </w:rPr>
  </w:style>
  <w:style w:type="character" w:styleId="6">
    <w:name w:val="Hyperlink"/>
    <w:basedOn w:val="4"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99"/>
    <w:rPr>
      <w:rFonts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Footer Char"/>
    <w:basedOn w:val="4"/>
    <w:link w:val="2"/>
    <w:qFormat/>
    <w:locked/>
    <w:uiPriority w:val="99"/>
    <w:rPr>
      <w:sz w:val="18"/>
      <w:szCs w:val="18"/>
    </w:rPr>
  </w:style>
  <w:style w:type="character" w:customStyle="1" w:styleId="10">
    <w:name w:val="Header Char"/>
    <w:basedOn w:val="4"/>
    <w:link w:val="3"/>
    <w:qFormat/>
    <w:locked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1</Pages>
  <Words>61</Words>
  <Characters>353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2015-03-25T10:11:00Z</dcterms:created>
  <dc:creator>ThinkPad</dc:creator>
  <cp:lastModifiedBy>hubw</cp:lastModifiedBy>
  <dcterms:modified xsi:type="dcterms:W3CDTF">2016-06-07T07:32:20Z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